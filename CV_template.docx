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51D8D" w14:textId="5A9E4450" w:rsidR="008E6718" w:rsidRPr="00085F81" w:rsidRDefault="008E6718" w:rsidP="008E6718">
      <w:pPr>
        <w:pStyle w:val="Signature"/>
        <w:spacing w:before="0"/>
        <w:rPr>
          <w:sz w:val="36"/>
          <w:szCs w:val="36"/>
        </w:rPr>
      </w:pPr>
      <w:r w:rsidRPr="00085F81">
        <w:rPr>
          <w:sz w:val="36"/>
          <w:szCs w:val="36"/>
        </w:rPr>
        <w:t>{NAME}</w:t>
      </w:r>
    </w:p>
    <w:p w14:paraId="7DE71B4D" w14:textId="5F8F5177" w:rsidR="00F72272" w:rsidRDefault="00366CF3">
      <w:pPr>
        <w:pStyle w:val="SenderContactInfo"/>
      </w:pPr>
      <w:r>
        <w:t>{LOCATION}</w:t>
      </w:r>
      <w:r w:rsidR="0048751C">
        <w:t xml:space="preserve"> | </w:t>
      </w:r>
      <w:r>
        <w:t>{MOBILE}</w:t>
      </w:r>
      <w:r w:rsidR="0048751C">
        <w:t xml:space="preserve"> | </w:t>
      </w:r>
      <w:r>
        <w:t>{EMAILID}</w:t>
      </w:r>
    </w:p>
    <w:p w14:paraId="260F4D0A" w14:textId="7CB25648" w:rsidR="00F72272" w:rsidRDefault="002D034A">
      <w:pPr>
        <w:pStyle w:val="Date"/>
      </w:pPr>
      <w:r>
        <w:t>{DATE}</w:t>
      </w:r>
    </w:p>
    <w:sdt>
      <w:sdtPr>
        <w:alias w:val="Enter Recipient Name:"/>
        <w:tag w:val="Enter Recipient Name:"/>
        <w:id w:val="696896679"/>
        <w:placeholder>
          <w:docPart w:val="835691A5C61D8C4B9CD38F0A95401067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340B3A0C" w14:textId="56CE0A1C" w:rsidR="0048751C" w:rsidRDefault="00896234">
          <w:pPr>
            <w:pStyle w:val="RecipientContactInfo"/>
          </w:pPr>
          <w:r>
            <w:t>Hiring Manage</w:t>
          </w:r>
        </w:p>
      </w:sdtContent>
    </w:sdt>
    <w:p w14:paraId="6568EC1E" w14:textId="01C950D5" w:rsidR="00EC5C54" w:rsidRDefault="0040629C">
      <w:pPr>
        <w:pStyle w:val="RecipientContactInfo"/>
      </w:pPr>
      <w:r>
        <w:rPr>
          <w:b/>
          <w:bCs/>
        </w:rPr>
        <w:t>{COMPANY}</w:t>
      </w:r>
    </w:p>
    <w:p w14:paraId="1E8F1031" w14:textId="7FB420C1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04012ABD7EA1B24A8CBA3B67E83BABD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D243C0">
            <w:t>Hiring Manage</w:t>
          </w:r>
        </w:sdtContent>
      </w:sdt>
      <w:r w:rsidR="00896234">
        <w:t>r,</w:t>
      </w:r>
    </w:p>
    <w:p w14:paraId="1F6BB1B6" w14:textId="51BDC03E" w:rsidR="00134356" w:rsidRDefault="002D034A" w:rsidP="00D243C0">
      <w:r>
        <w:t>{CONTENT}</w:t>
      </w:r>
    </w:p>
    <w:p w14:paraId="24DB137A" w14:textId="77777777" w:rsidR="00F72272" w:rsidRDefault="00000000" w:rsidP="00D303AD">
      <w:pPr>
        <w:pStyle w:val="Closing"/>
        <w:spacing w:after="0"/>
      </w:pPr>
      <w:sdt>
        <w:sdtPr>
          <w:alias w:val="Enter closing:"/>
          <w:tag w:val="Enter closing:"/>
          <w:id w:val="-278875100"/>
          <w:placeholder>
            <w:docPart w:val="8F7C59DF2F3B844F8BE9E62813101183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p w14:paraId="0386F861" w14:textId="6F36EF3D" w:rsidR="00BC467A" w:rsidRDefault="006A07FE" w:rsidP="00A811CC">
      <w:pPr>
        <w:pStyle w:val="Signature"/>
        <w:spacing w:before="0"/>
      </w:pPr>
      <w:r>
        <w:t>{NAME}</w:t>
      </w:r>
    </w:p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8595D" w14:textId="77777777" w:rsidR="00F020DD" w:rsidRDefault="00F020DD">
      <w:pPr>
        <w:spacing w:after="0" w:line="240" w:lineRule="auto"/>
      </w:pPr>
      <w:r>
        <w:separator/>
      </w:r>
    </w:p>
  </w:endnote>
  <w:endnote w:type="continuationSeparator" w:id="0">
    <w:p w14:paraId="18C9E078" w14:textId="77777777" w:rsidR="00F020DD" w:rsidRDefault="00F0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4E8940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4E3F8" w14:textId="77777777" w:rsidR="00F020DD" w:rsidRDefault="00F020DD">
      <w:pPr>
        <w:spacing w:after="0" w:line="240" w:lineRule="auto"/>
      </w:pPr>
      <w:r>
        <w:separator/>
      </w:r>
    </w:p>
  </w:footnote>
  <w:footnote w:type="continuationSeparator" w:id="0">
    <w:p w14:paraId="64000818" w14:textId="77777777" w:rsidR="00F020DD" w:rsidRDefault="00F02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CC6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CA9108" wp14:editId="4D2ABEC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7631F96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66299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BE53D64" wp14:editId="24711D8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E63DC6B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190363">
    <w:abstractNumId w:val="9"/>
  </w:num>
  <w:num w:numId="2" w16cid:durableId="2109349315">
    <w:abstractNumId w:val="7"/>
  </w:num>
  <w:num w:numId="3" w16cid:durableId="773787608">
    <w:abstractNumId w:val="6"/>
  </w:num>
  <w:num w:numId="4" w16cid:durableId="790636414">
    <w:abstractNumId w:val="5"/>
  </w:num>
  <w:num w:numId="5" w16cid:durableId="323242249">
    <w:abstractNumId w:val="4"/>
  </w:num>
  <w:num w:numId="6" w16cid:durableId="778259087">
    <w:abstractNumId w:val="8"/>
  </w:num>
  <w:num w:numId="7" w16cid:durableId="534467915">
    <w:abstractNumId w:val="3"/>
  </w:num>
  <w:num w:numId="8" w16cid:durableId="1965115320">
    <w:abstractNumId w:val="2"/>
  </w:num>
  <w:num w:numId="9" w16cid:durableId="1879313113">
    <w:abstractNumId w:val="1"/>
  </w:num>
  <w:num w:numId="10" w16cid:durableId="102001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C0"/>
    <w:rsid w:val="000459A2"/>
    <w:rsid w:val="000566DA"/>
    <w:rsid w:val="0006028C"/>
    <w:rsid w:val="00085F81"/>
    <w:rsid w:val="000D4B73"/>
    <w:rsid w:val="000D4FDD"/>
    <w:rsid w:val="00101B5E"/>
    <w:rsid w:val="001060E2"/>
    <w:rsid w:val="0012071A"/>
    <w:rsid w:val="00130247"/>
    <w:rsid w:val="00134356"/>
    <w:rsid w:val="00143F93"/>
    <w:rsid w:val="001561E0"/>
    <w:rsid w:val="00161CD4"/>
    <w:rsid w:val="00181213"/>
    <w:rsid w:val="001B5404"/>
    <w:rsid w:val="001B5D02"/>
    <w:rsid w:val="001C5F71"/>
    <w:rsid w:val="00200194"/>
    <w:rsid w:val="00201314"/>
    <w:rsid w:val="00235B8B"/>
    <w:rsid w:val="00251664"/>
    <w:rsid w:val="00262A12"/>
    <w:rsid w:val="002721C1"/>
    <w:rsid w:val="002874B9"/>
    <w:rsid w:val="002D034A"/>
    <w:rsid w:val="002D4EE7"/>
    <w:rsid w:val="00314BE7"/>
    <w:rsid w:val="00366CF3"/>
    <w:rsid w:val="003755FB"/>
    <w:rsid w:val="00385891"/>
    <w:rsid w:val="003C08B1"/>
    <w:rsid w:val="003C4E30"/>
    <w:rsid w:val="003D0132"/>
    <w:rsid w:val="003D0D2F"/>
    <w:rsid w:val="003E34D2"/>
    <w:rsid w:val="003F5321"/>
    <w:rsid w:val="00404C7C"/>
    <w:rsid w:val="0040629C"/>
    <w:rsid w:val="00434542"/>
    <w:rsid w:val="00440D60"/>
    <w:rsid w:val="0046446D"/>
    <w:rsid w:val="0047586D"/>
    <w:rsid w:val="0048751C"/>
    <w:rsid w:val="004E419E"/>
    <w:rsid w:val="00501646"/>
    <w:rsid w:val="00515B8B"/>
    <w:rsid w:val="00525403"/>
    <w:rsid w:val="00534C32"/>
    <w:rsid w:val="0054614C"/>
    <w:rsid w:val="00580E19"/>
    <w:rsid w:val="00593955"/>
    <w:rsid w:val="005A7DA3"/>
    <w:rsid w:val="005B0C33"/>
    <w:rsid w:val="005D62F5"/>
    <w:rsid w:val="006032A2"/>
    <w:rsid w:val="006202DC"/>
    <w:rsid w:val="006535C7"/>
    <w:rsid w:val="0066119F"/>
    <w:rsid w:val="00674DAB"/>
    <w:rsid w:val="0067697E"/>
    <w:rsid w:val="006A07FE"/>
    <w:rsid w:val="006A7E5B"/>
    <w:rsid w:val="006B7366"/>
    <w:rsid w:val="006F723B"/>
    <w:rsid w:val="007105DD"/>
    <w:rsid w:val="0073530B"/>
    <w:rsid w:val="00765DA6"/>
    <w:rsid w:val="00775AFB"/>
    <w:rsid w:val="007846F7"/>
    <w:rsid w:val="007D1C88"/>
    <w:rsid w:val="007E3159"/>
    <w:rsid w:val="008352FF"/>
    <w:rsid w:val="00841F51"/>
    <w:rsid w:val="00863CDC"/>
    <w:rsid w:val="00867921"/>
    <w:rsid w:val="00870507"/>
    <w:rsid w:val="00884E84"/>
    <w:rsid w:val="0089189F"/>
    <w:rsid w:val="00896234"/>
    <w:rsid w:val="008C03A5"/>
    <w:rsid w:val="008C03B0"/>
    <w:rsid w:val="008E4292"/>
    <w:rsid w:val="008E6718"/>
    <w:rsid w:val="008F3BCC"/>
    <w:rsid w:val="00900698"/>
    <w:rsid w:val="00921053"/>
    <w:rsid w:val="00921698"/>
    <w:rsid w:val="00935AFB"/>
    <w:rsid w:val="009410B7"/>
    <w:rsid w:val="0094125A"/>
    <w:rsid w:val="00941518"/>
    <w:rsid w:val="00943944"/>
    <w:rsid w:val="00953EAA"/>
    <w:rsid w:val="00971956"/>
    <w:rsid w:val="009B3A7E"/>
    <w:rsid w:val="009B757F"/>
    <w:rsid w:val="009C4DE8"/>
    <w:rsid w:val="009C59F3"/>
    <w:rsid w:val="009D1193"/>
    <w:rsid w:val="009D1AB1"/>
    <w:rsid w:val="009D2F9F"/>
    <w:rsid w:val="00A0209E"/>
    <w:rsid w:val="00A26E2D"/>
    <w:rsid w:val="00A369A4"/>
    <w:rsid w:val="00A6051B"/>
    <w:rsid w:val="00A811CC"/>
    <w:rsid w:val="00A8649A"/>
    <w:rsid w:val="00A91B2E"/>
    <w:rsid w:val="00A95C8F"/>
    <w:rsid w:val="00AA77E8"/>
    <w:rsid w:val="00AC6117"/>
    <w:rsid w:val="00AE2A93"/>
    <w:rsid w:val="00AF4401"/>
    <w:rsid w:val="00B10720"/>
    <w:rsid w:val="00B26164"/>
    <w:rsid w:val="00B33F82"/>
    <w:rsid w:val="00B472F4"/>
    <w:rsid w:val="00B914CA"/>
    <w:rsid w:val="00BC36F9"/>
    <w:rsid w:val="00BC467A"/>
    <w:rsid w:val="00BD30AE"/>
    <w:rsid w:val="00BE1547"/>
    <w:rsid w:val="00BF7050"/>
    <w:rsid w:val="00C73051"/>
    <w:rsid w:val="00C81641"/>
    <w:rsid w:val="00C84AD7"/>
    <w:rsid w:val="00CA6F46"/>
    <w:rsid w:val="00CC6D78"/>
    <w:rsid w:val="00CD24EB"/>
    <w:rsid w:val="00CF0FD7"/>
    <w:rsid w:val="00D04473"/>
    <w:rsid w:val="00D05901"/>
    <w:rsid w:val="00D064A3"/>
    <w:rsid w:val="00D13BDE"/>
    <w:rsid w:val="00D201CE"/>
    <w:rsid w:val="00D243C0"/>
    <w:rsid w:val="00D303AD"/>
    <w:rsid w:val="00D52AEF"/>
    <w:rsid w:val="00D81814"/>
    <w:rsid w:val="00D827E8"/>
    <w:rsid w:val="00E17E1A"/>
    <w:rsid w:val="00E27090"/>
    <w:rsid w:val="00E413CA"/>
    <w:rsid w:val="00E5559C"/>
    <w:rsid w:val="00E64FB2"/>
    <w:rsid w:val="00E652A0"/>
    <w:rsid w:val="00E852A2"/>
    <w:rsid w:val="00E9679D"/>
    <w:rsid w:val="00EA1AE4"/>
    <w:rsid w:val="00EB2CB5"/>
    <w:rsid w:val="00EC5C54"/>
    <w:rsid w:val="00F020DD"/>
    <w:rsid w:val="00F0231B"/>
    <w:rsid w:val="00F04FD4"/>
    <w:rsid w:val="00F34CE9"/>
    <w:rsid w:val="00F37EFF"/>
    <w:rsid w:val="00F4575D"/>
    <w:rsid w:val="00F72272"/>
    <w:rsid w:val="00F86C24"/>
    <w:rsid w:val="00F94122"/>
    <w:rsid w:val="00FD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A2A5C"/>
  <w15:chartTrackingRefBased/>
  <w15:docId w15:val="{5EFE0E4C-4B43-CB41-A9FF-CDE17336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2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/Library/Containers/com.microsoft.Word/Data/Library/Application%20Support/Microsoft/Office/16.0/DTS/en-US%7b9FD573D8-BFA9-3D44-8463-D413D9AEE0C5%7d/%7bE0A0A86A-1BA4-0746-9597-EE2951EFAE54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35691A5C61D8C4B9CD38F0A95401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F2874-6FBC-6941-93EC-BAA0D21D166F}"/>
      </w:docPartPr>
      <w:docPartBody>
        <w:p w:rsidR="00F54CAA" w:rsidRDefault="009E082D">
          <w:pPr>
            <w:pStyle w:val="835691A5C61D8C4B9CD38F0A95401067"/>
          </w:pPr>
          <w:r>
            <w:t>Recipient</w:t>
          </w:r>
        </w:p>
      </w:docPartBody>
    </w:docPart>
    <w:docPart>
      <w:docPartPr>
        <w:name w:val="04012ABD7EA1B24A8CBA3B67E83BA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2CFE6-E5D6-5A4F-9996-65A5506CE1D8}"/>
      </w:docPartPr>
      <w:docPartBody>
        <w:p w:rsidR="00F54CAA" w:rsidRDefault="009E082D">
          <w:pPr>
            <w:pStyle w:val="04012ABD7EA1B24A8CBA3B67E83BABD9"/>
          </w:pPr>
          <w:r>
            <w:t>Recipient</w:t>
          </w:r>
        </w:p>
      </w:docPartBody>
    </w:docPart>
    <w:docPart>
      <w:docPartPr>
        <w:name w:val="8F7C59DF2F3B844F8BE9E62813101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748BD-291D-3047-B69C-14F092906429}"/>
      </w:docPartPr>
      <w:docPartBody>
        <w:p w:rsidR="00F54CAA" w:rsidRDefault="009E082D">
          <w:pPr>
            <w:pStyle w:val="8F7C59DF2F3B844F8BE9E6281310118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A"/>
    <w:rsid w:val="000E6435"/>
    <w:rsid w:val="00157915"/>
    <w:rsid w:val="001A363A"/>
    <w:rsid w:val="001C3B9D"/>
    <w:rsid w:val="001C5F71"/>
    <w:rsid w:val="002721C1"/>
    <w:rsid w:val="00365140"/>
    <w:rsid w:val="003C08B1"/>
    <w:rsid w:val="003D0132"/>
    <w:rsid w:val="003F79C0"/>
    <w:rsid w:val="00455983"/>
    <w:rsid w:val="0047586D"/>
    <w:rsid w:val="004A11E5"/>
    <w:rsid w:val="004E3C6B"/>
    <w:rsid w:val="005C6542"/>
    <w:rsid w:val="005D778F"/>
    <w:rsid w:val="0060331E"/>
    <w:rsid w:val="00760A83"/>
    <w:rsid w:val="00790729"/>
    <w:rsid w:val="007F2CF8"/>
    <w:rsid w:val="00830C6E"/>
    <w:rsid w:val="0089542B"/>
    <w:rsid w:val="00900698"/>
    <w:rsid w:val="00921053"/>
    <w:rsid w:val="009A2EB4"/>
    <w:rsid w:val="009A38F0"/>
    <w:rsid w:val="009E082D"/>
    <w:rsid w:val="00A0209E"/>
    <w:rsid w:val="00A23AEE"/>
    <w:rsid w:val="00A70B07"/>
    <w:rsid w:val="00AF4401"/>
    <w:rsid w:val="00B00E8C"/>
    <w:rsid w:val="00B31EF6"/>
    <w:rsid w:val="00B43BFD"/>
    <w:rsid w:val="00B679A7"/>
    <w:rsid w:val="00C26B65"/>
    <w:rsid w:val="00D97BD5"/>
    <w:rsid w:val="00DC1024"/>
    <w:rsid w:val="00E74B95"/>
    <w:rsid w:val="00E90A4C"/>
    <w:rsid w:val="00F04FD4"/>
    <w:rsid w:val="00F54CAA"/>
    <w:rsid w:val="00F72DDB"/>
    <w:rsid w:val="00FA7BF3"/>
    <w:rsid w:val="00FB697F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5691A5C61D8C4B9CD38F0A95401067">
    <w:name w:val="835691A5C61D8C4B9CD38F0A95401067"/>
  </w:style>
  <w:style w:type="paragraph" w:customStyle="1" w:styleId="04012ABD7EA1B24A8CBA3B67E83BABD9">
    <w:name w:val="04012ABD7EA1B24A8CBA3B67E83BABD9"/>
  </w:style>
  <w:style w:type="paragraph" w:customStyle="1" w:styleId="8F7C59DF2F3B844F8BE9E62813101183">
    <w:name w:val="8F7C59DF2F3B844F8BE9E6281310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{E0A0A86A-1BA4-0746-9597-EE2951EFAE54}tf10002080.dotx</Template>
  <TotalTime>38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{NAME}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Josephraj Velpula</dc:creator>
  <cp:keywords>Hiring Manage</cp:keywords>
  <dc:description/>
  <cp:lastModifiedBy>Josephraj Velpula</cp:lastModifiedBy>
  <cp:revision>45</cp:revision>
  <dcterms:created xsi:type="dcterms:W3CDTF">2024-08-30T17:02:00Z</dcterms:created>
  <dcterms:modified xsi:type="dcterms:W3CDTF">2024-11-14T16:31:00Z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